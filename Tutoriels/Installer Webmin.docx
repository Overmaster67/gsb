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549" w:rsidRDefault="00AC6549" w:rsidP="00F11F3D">
      <w:r>
        <w:t>Titre : Installation de Webmin</w:t>
      </w:r>
      <w:r>
        <w:br/>
        <w:t>Objectifs : Installer Webmin.</w:t>
      </w:r>
    </w:p>
    <w:p w:rsidR="00AC6549" w:rsidRDefault="00AC6549"/>
    <w:p w:rsidR="00AC6549" w:rsidRDefault="00AC6549">
      <w:r>
        <w:t>Dans un premier temps, il est nécessaire de télécharger et d’installer le paquet « webmin » :</w:t>
      </w:r>
      <w:r>
        <w:br/>
      </w:r>
      <w:r w:rsidRPr="008F562C">
        <w:rPr>
          <w:color w:val="FF0000"/>
        </w:rPr>
        <w:t xml:space="preserve">sudo apt-get install </w:t>
      </w:r>
      <w:r>
        <w:rPr>
          <w:color w:val="FF0000"/>
        </w:rPr>
        <w:t>webmin</w:t>
      </w:r>
    </w:p>
    <w:p w:rsidR="00AC6549" w:rsidRDefault="00AC6549">
      <w:pPr>
        <w:rPr>
          <w:color w:val="FF0000"/>
        </w:rPr>
      </w:pPr>
      <w:r>
        <w:t>Accédez ensuite à l’outil via l’adresse suivante :</w:t>
      </w:r>
      <w:r>
        <w:br/>
      </w:r>
      <w:hyperlink r:id="rId4" w:history="1">
        <w:r w:rsidRPr="00AF2AE8">
          <w:rPr>
            <w:rStyle w:val="Hyperlink"/>
          </w:rPr>
          <w:t>http://adresse-ip-serveur:10000</w:t>
        </w:r>
      </w:hyperlink>
    </w:p>
    <w:p w:rsidR="00AC6549" w:rsidRPr="00452CC7" w:rsidRDefault="00AC6549">
      <w:pPr>
        <w:rPr>
          <w:color w:val="FF0000"/>
        </w:rPr>
      </w:pPr>
      <w:r>
        <w:t>PS : L’accès à l’outil nécessite l’utilisation d’un compte administrateur, celui de la machine en question.</w:t>
      </w:r>
      <w:r>
        <w:rPr>
          <w:color w:val="FF0000"/>
        </w:rPr>
        <w:t xml:space="preserve"> </w:t>
      </w:r>
    </w:p>
    <w:sectPr w:rsidR="00AC6549" w:rsidRPr="00452CC7" w:rsidSect="00DB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4CB"/>
    <w:rsid w:val="00303547"/>
    <w:rsid w:val="00452CC7"/>
    <w:rsid w:val="00470BD2"/>
    <w:rsid w:val="004D34FC"/>
    <w:rsid w:val="0059386A"/>
    <w:rsid w:val="005A6BAB"/>
    <w:rsid w:val="006A4936"/>
    <w:rsid w:val="006B7282"/>
    <w:rsid w:val="008F562C"/>
    <w:rsid w:val="009523CC"/>
    <w:rsid w:val="00A35C57"/>
    <w:rsid w:val="00AC6549"/>
    <w:rsid w:val="00AF2AE8"/>
    <w:rsid w:val="00B004E7"/>
    <w:rsid w:val="00B63B86"/>
    <w:rsid w:val="00C774CB"/>
    <w:rsid w:val="00CE25A1"/>
    <w:rsid w:val="00D716D8"/>
    <w:rsid w:val="00DA0D91"/>
    <w:rsid w:val="00DB3576"/>
    <w:rsid w:val="00F1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7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716D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resse-ip-serveur: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</Pages>
  <Words>65</Words>
  <Characters>360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GAUTHIER</dc:creator>
  <cp:keywords/>
  <dc:description/>
  <cp:lastModifiedBy>Kreyder7</cp:lastModifiedBy>
  <cp:revision>10</cp:revision>
  <dcterms:created xsi:type="dcterms:W3CDTF">2016-10-07T12:31:00Z</dcterms:created>
  <dcterms:modified xsi:type="dcterms:W3CDTF">2016-11-21T13:01:00Z</dcterms:modified>
</cp:coreProperties>
</file>