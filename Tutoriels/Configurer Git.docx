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BAB" w:rsidRDefault="005A6BAB" w:rsidP="00F11F3D">
      <w:r>
        <w:t>Titre : Configuration de Git pour le travail en équipe</w:t>
      </w:r>
      <w:r>
        <w:br/>
        <w:t>Objectifs : Configurer Git et apprendre à utiliser le logiciel pour</w:t>
      </w:r>
      <w:r>
        <w:br/>
      </w:r>
      <w:r>
        <w:tab/>
        <w:t xml:space="preserve">     le travail en équipe.</w:t>
      </w:r>
    </w:p>
    <w:p w:rsidR="005A6BAB" w:rsidRDefault="005A6BAB" w:rsidP="00F11F3D"/>
    <w:p w:rsidR="005A6BAB" w:rsidRDefault="005A6BAB" w:rsidP="00F11F3D">
      <w:r>
        <w:t xml:space="preserve">Dans un premier temps, il est nécessaire de télécharger le </w:t>
      </w:r>
      <w:hyperlink r:id="rId4" w:history="1">
        <w:r w:rsidRPr="00D716D8">
          <w:rPr>
            <w:rStyle w:val="Hyperlink"/>
          </w:rPr>
          <w:t>client Git</w:t>
        </w:r>
      </w:hyperlink>
      <w:r>
        <w:t>. Une fois installé, exécutez Git GUI, une version graphique du client Git. Sur l’ordinateur qui accueillera les fichiers, cliquez sur « Create New Repository » et indiquez un chemin d’accès. Une fois cette partie terminée, il faudra rendre accessible le répertoire aux autres ordinateurs du réseau. Pour ce faire, effectuez un clic droit sur le dossier contenant les dossiers de votre projet (précédemment créé à partir de Git) puis cliquez sur « Propriétés ». Rendez-vous dans l’onglet « Partage » puis cliquez sur le bouton « Partager ». Indiquez ensuite les utilisateurs qui auront accès au répertoire.</w:t>
      </w:r>
    </w:p>
    <w:p w:rsidR="005A6BAB" w:rsidRDefault="005A6BAB" w:rsidP="00F11F3D">
      <w:r>
        <w:t xml:space="preserve">Sur un autre ordinateur, téléchargez également le </w:t>
      </w:r>
      <w:hyperlink r:id="rId5" w:history="1">
        <w:r w:rsidRPr="00D716D8">
          <w:rPr>
            <w:rStyle w:val="Hyperlink"/>
          </w:rPr>
          <w:t>client Git</w:t>
        </w:r>
      </w:hyperlink>
      <w:r>
        <w:t>. Notez que ce dernier doit être connecté au même réseau pour fonctionner. Exécutez Git GUI et choisissez « Open Existing Repository ». Indiquez alors le chemin d’accès par adresse IP (Ex : \\10.129.180.1\GSB). L’échange sera alors possible. Ne pas oublier d’exécuter Git BASH puis de saisir son identifiant :</w:t>
      </w:r>
      <w:r>
        <w:br/>
        <w:t>git config –global user.email mail@mail.fr</w:t>
      </w:r>
      <w:bookmarkStart w:id="0" w:name="_GoBack"/>
      <w:bookmarkEnd w:id="0"/>
      <w:r>
        <w:br/>
        <w:t>git config –global user.name Nom</w:t>
      </w:r>
    </w:p>
    <w:p w:rsidR="005A6BAB" w:rsidRDefault="005A6BAB" w:rsidP="00F11F3D"/>
    <w:p w:rsidR="005A6BAB" w:rsidRPr="00F11F3D" w:rsidRDefault="005A6BAB" w:rsidP="00F11F3D">
      <w:r>
        <w:t>PS : N’oubliez pas de créer un raccourci en utilisant le chemin d’accès précédemment utilisé. Ceci permettra un accès au dossier en partage pour y déposer vos fichiers.</w:t>
      </w:r>
    </w:p>
    <w:p w:rsidR="005A6BAB" w:rsidRPr="00F11F3D" w:rsidRDefault="005A6BAB"/>
    <w:sectPr w:rsidR="005A6BAB" w:rsidRPr="00F11F3D" w:rsidSect="00DB357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774CB"/>
    <w:rsid w:val="00303547"/>
    <w:rsid w:val="00470BD2"/>
    <w:rsid w:val="005A6BAB"/>
    <w:rsid w:val="006B7282"/>
    <w:rsid w:val="00B004E7"/>
    <w:rsid w:val="00C774CB"/>
    <w:rsid w:val="00D716D8"/>
    <w:rsid w:val="00DA0D91"/>
    <w:rsid w:val="00DB3576"/>
    <w:rsid w:val="00F11F3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576"/>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716D8"/>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scm.com/download/win" TargetMode="External"/><Relationship Id="rId4" Type="http://schemas.openxmlformats.org/officeDocument/2006/relationships/hyperlink" Target="https://git-scm.com/download/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24</TotalTime>
  <Pages>1</Pages>
  <Words>237</Words>
  <Characters>1304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GAUTHIER</dc:creator>
  <cp:keywords/>
  <dc:description/>
  <cp:lastModifiedBy>Kreyder7</cp:lastModifiedBy>
  <cp:revision>5</cp:revision>
  <dcterms:created xsi:type="dcterms:W3CDTF">2016-10-07T12:31:00Z</dcterms:created>
  <dcterms:modified xsi:type="dcterms:W3CDTF">2016-11-18T13:23:00Z</dcterms:modified>
</cp:coreProperties>
</file>