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5A1" w:rsidRDefault="00CE25A1" w:rsidP="00F11F3D">
      <w:r>
        <w:t>Titre : Configuration d’OpenSSL</w:t>
      </w:r>
      <w:r>
        <w:br/>
        <w:t>Objectifs : Installer et configurer OpenSSL pour mettre en</w:t>
      </w:r>
      <w:r>
        <w:br/>
        <w:t xml:space="preserve">                    place un certificat d’authenticité.</w:t>
      </w:r>
    </w:p>
    <w:p w:rsidR="00CE25A1" w:rsidRDefault="00CE25A1"/>
    <w:p w:rsidR="00CE25A1" w:rsidRDefault="00CE25A1">
      <w:r>
        <w:t>Dans un premier temps, il est nécessaire de télécharger et d’installer le paquet « openssl » :</w:t>
      </w:r>
      <w:r>
        <w:br/>
      </w:r>
      <w:r w:rsidRPr="008F562C">
        <w:rPr>
          <w:color w:val="FF0000"/>
        </w:rPr>
        <w:t>sudo apt-get install openssl</w:t>
      </w:r>
    </w:p>
    <w:p w:rsidR="00CE25A1" w:rsidRDefault="00CE25A1">
      <w:r>
        <w:t>Placez-vous ensuite dans le répertoire d’openssl :</w:t>
      </w:r>
      <w:r>
        <w:br/>
      </w:r>
      <w:r w:rsidRPr="008F562C">
        <w:rPr>
          <w:color w:val="FF0000"/>
        </w:rPr>
        <w:t>cd /etc/ssl</w:t>
      </w:r>
    </w:p>
    <w:p w:rsidR="00CE25A1" w:rsidRDefault="00CE25A1">
      <w:r>
        <w:t>Et créez une nouvelle clé :</w:t>
      </w:r>
      <w:r>
        <w:br/>
      </w:r>
      <w:r w:rsidRPr="008F562C">
        <w:rPr>
          <w:color w:val="FF0000"/>
        </w:rPr>
        <w:t>sudo openssl genrsa –out server.key 2048</w:t>
      </w:r>
      <w:r>
        <w:br/>
        <w:t>PS : Cette commande va créer la clé privée avec l’algorithme RSA 2048 bits.</w:t>
      </w:r>
    </w:p>
    <w:p w:rsidR="00CE25A1" w:rsidRDefault="00CE25A1">
      <w:r>
        <w:t>Générez ensuite un fichier de « demande de signature de certificat » :</w:t>
      </w:r>
      <w:r>
        <w:br/>
      </w:r>
      <w:r w:rsidRPr="008F562C">
        <w:rPr>
          <w:color w:val="FF0000"/>
        </w:rPr>
        <w:t>sudo openssl req –new –key server.key –out server.csr</w:t>
      </w:r>
      <w:r>
        <w:br/>
        <w:t>PS : Vous allez devoir répondre à un certain nombre de questions, faites attention à bien indiquer le nom du serveur pour le champ « Common Name ».</w:t>
      </w:r>
    </w:p>
    <w:p w:rsidR="00CE25A1" w:rsidRPr="00F11F3D" w:rsidRDefault="00CE25A1">
      <w:r>
        <w:t>Enfin, générez le certificat signé au format x509 :</w:t>
      </w:r>
      <w:r>
        <w:br/>
      </w:r>
      <w:r w:rsidRPr="008F562C">
        <w:rPr>
          <w:color w:val="FF0000"/>
        </w:rPr>
        <w:t>sudo openssl x509 –req –days 365 –in server.csr –signkey server.key –out server.crt</w:t>
      </w:r>
    </w:p>
    <w:sectPr w:rsidR="00CE25A1" w:rsidRPr="00F11F3D" w:rsidSect="00DB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74CB"/>
    <w:rsid w:val="00303547"/>
    <w:rsid w:val="00470BD2"/>
    <w:rsid w:val="004D34FC"/>
    <w:rsid w:val="0059386A"/>
    <w:rsid w:val="005A6BAB"/>
    <w:rsid w:val="006B7282"/>
    <w:rsid w:val="008F562C"/>
    <w:rsid w:val="00B004E7"/>
    <w:rsid w:val="00B63B86"/>
    <w:rsid w:val="00C774CB"/>
    <w:rsid w:val="00CE25A1"/>
    <w:rsid w:val="00D716D8"/>
    <w:rsid w:val="00DA0D91"/>
    <w:rsid w:val="00DB3576"/>
    <w:rsid w:val="00F11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576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716D8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32</TotalTime>
  <Pages>1</Pages>
  <Words>136</Words>
  <Characters>753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GAUTHIER</dc:creator>
  <cp:keywords/>
  <dc:description/>
  <cp:lastModifiedBy>Kreyder7</cp:lastModifiedBy>
  <cp:revision>7</cp:revision>
  <dcterms:created xsi:type="dcterms:W3CDTF">2016-10-07T12:31:00Z</dcterms:created>
  <dcterms:modified xsi:type="dcterms:W3CDTF">2016-11-18T13:31:00Z</dcterms:modified>
</cp:coreProperties>
</file>